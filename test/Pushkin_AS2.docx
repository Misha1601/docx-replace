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ними дядька Черномор».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Князю лебедь отвечает: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«Вот что, князь, тебя смущает?</w:t>
      </w:r>
      <w:bookmarkStart w:id="0" w:name="_GoBack"/>
      <w:bookmarkEnd w:id="0"/>
    </w:p>
    <w:sectPr w:rsidR="009A301C" w:rsidRPr="009A301C" w:rsidSect="00310E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309" w:rsidRDefault="00171309" w:rsidP="00BB305B">
      <w:pPr>
        <w:spacing w:after="0" w:line="240" w:lineRule="auto"/>
      </w:pPr>
      <w:r>
        <w:separator/>
      </w:r>
    </w:p>
  </w:endnote>
  <w:endnote w:type="continuationSeparator" w:id="0">
    <w:p w:rsidR="00171309" w:rsidRDefault="0017130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E" w:rsidRPr="0040592E" w:rsidRDefault="00DA41AE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8298B" wp14:editId="6D8E78B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1AE" w:rsidRPr="00310E12" w:rsidRDefault="00DA41AE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1104">
                            <w:rPr>
                              <w:noProof/>
                              <w:color w:val="808080" w:themeColor="background1" w:themeShade="80"/>
                            </w:rPr>
                            <w:t>10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28E8298B"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DA41AE" w:rsidRPr="00310E12" w:rsidRDefault="00DA41AE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1104">
                      <w:rPr>
                        <w:noProof/>
                        <w:color w:val="808080" w:themeColor="background1" w:themeShade="80"/>
                      </w:rPr>
                      <w:t>10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E" w:rsidRPr="0040592E" w:rsidRDefault="00DA41AE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BAA9D4" wp14:editId="4D11E24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1AE" w:rsidRPr="00310E12" w:rsidRDefault="00DA41AE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1104">
                            <w:rPr>
                              <w:noProof/>
                              <w:color w:val="808080" w:themeColor="background1" w:themeShade="80"/>
                            </w:rPr>
                            <w:t>11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DBAA9D4"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DA41AE" w:rsidRPr="00310E12" w:rsidRDefault="00DA41AE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1104">
                      <w:rPr>
                        <w:noProof/>
                        <w:color w:val="808080" w:themeColor="background1" w:themeShade="80"/>
                      </w:rPr>
                      <w:t>11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E" w:rsidRPr="0040592E" w:rsidRDefault="00DA41AE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2F42B" wp14:editId="51FDF3C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1AE" w:rsidRPr="00310E12" w:rsidRDefault="00DA41AE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3E8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222F42B"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DA41AE" w:rsidRPr="00310E12" w:rsidRDefault="00DA41AE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83E8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309" w:rsidRDefault="00171309" w:rsidP="00BB305B">
      <w:pPr>
        <w:spacing w:after="0" w:line="240" w:lineRule="auto"/>
      </w:pPr>
      <w:r>
        <w:separator/>
      </w:r>
    </w:p>
  </w:footnote>
  <w:footnote w:type="continuationSeparator" w:id="0">
    <w:p w:rsidR="00171309" w:rsidRDefault="0017130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E" w:rsidRPr="0040592E" w:rsidRDefault="00DA41AE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E" w:rsidRPr="0040592E" w:rsidRDefault="00DA41AE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E" w:rsidRPr="0040592E" w:rsidRDefault="00DA41AE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F3F"/>
    <w:rsid w:val="00022E77"/>
    <w:rsid w:val="00044F41"/>
    <w:rsid w:val="0008215B"/>
    <w:rsid w:val="000B0336"/>
    <w:rsid w:val="0010777A"/>
    <w:rsid w:val="00113222"/>
    <w:rsid w:val="0015338B"/>
    <w:rsid w:val="00171309"/>
    <w:rsid w:val="0017776C"/>
    <w:rsid w:val="001B3739"/>
    <w:rsid w:val="001B7733"/>
    <w:rsid w:val="001E671E"/>
    <w:rsid w:val="00226794"/>
    <w:rsid w:val="00240385"/>
    <w:rsid w:val="00283DDE"/>
    <w:rsid w:val="00310E12"/>
    <w:rsid w:val="0039181F"/>
    <w:rsid w:val="0040592E"/>
    <w:rsid w:val="004F0241"/>
    <w:rsid w:val="004F083E"/>
    <w:rsid w:val="005028F6"/>
    <w:rsid w:val="00512226"/>
    <w:rsid w:val="0052393F"/>
    <w:rsid w:val="00536688"/>
    <w:rsid w:val="00564E41"/>
    <w:rsid w:val="0058365A"/>
    <w:rsid w:val="00584213"/>
    <w:rsid w:val="005A657C"/>
    <w:rsid w:val="005B3CE5"/>
    <w:rsid w:val="005E3F33"/>
    <w:rsid w:val="005F3A80"/>
    <w:rsid w:val="005F64DE"/>
    <w:rsid w:val="006130E4"/>
    <w:rsid w:val="00621163"/>
    <w:rsid w:val="00641104"/>
    <w:rsid w:val="006C1F9A"/>
    <w:rsid w:val="006D2082"/>
    <w:rsid w:val="006E3599"/>
    <w:rsid w:val="007071B3"/>
    <w:rsid w:val="00731224"/>
    <w:rsid w:val="007A4F19"/>
    <w:rsid w:val="007C1B30"/>
    <w:rsid w:val="007F06E6"/>
    <w:rsid w:val="007F47C6"/>
    <w:rsid w:val="00816084"/>
    <w:rsid w:val="00831211"/>
    <w:rsid w:val="00845782"/>
    <w:rsid w:val="00854F6C"/>
    <w:rsid w:val="008A4D88"/>
    <w:rsid w:val="008D6EAD"/>
    <w:rsid w:val="008F0F59"/>
    <w:rsid w:val="00905511"/>
    <w:rsid w:val="00917CA9"/>
    <w:rsid w:val="0093322C"/>
    <w:rsid w:val="0096164A"/>
    <w:rsid w:val="009A301C"/>
    <w:rsid w:val="009B5BCC"/>
    <w:rsid w:val="009E09D3"/>
    <w:rsid w:val="00A17F3F"/>
    <w:rsid w:val="00A5062E"/>
    <w:rsid w:val="00A834AF"/>
    <w:rsid w:val="00A83E84"/>
    <w:rsid w:val="00A867C2"/>
    <w:rsid w:val="00AC04D9"/>
    <w:rsid w:val="00AC789D"/>
    <w:rsid w:val="00B07F42"/>
    <w:rsid w:val="00B5053C"/>
    <w:rsid w:val="00B73324"/>
    <w:rsid w:val="00B76355"/>
    <w:rsid w:val="00BB305B"/>
    <w:rsid w:val="00BC4972"/>
    <w:rsid w:val="00BF3769"/>
    <w:rsid w:val="00C1441D"/>
    <w:rsid w:val="00C62658"/>
    <w:rsid w:val="00C80B62"/>
    <w:rsid w:val="00C85151"/>
    <w:rsid w:val="00C9220F"/>
    <w:rsid w:val="00CE4ECF"/>
    <w:rsid w:val="00D2610C"/>
    <w:rsid w:val="00D36AC1"/>
    <w:rsid w:val="00D53562"/>
    <w:rsid w:val="00D7450E"/>
    <w:rsid w:val="00DA41AE"/>
    <w:rsid w:val="00DC2987"/>
    <w:rsid w:val="00E301CF"/>
    <w:rsid w:val="00E60312"/>
    <w:rsid w:val="00E75545"/>
    <w:rsid w:val="00EE3DCB"/>
    <w:rsid w:val="00EE50E6"/>
    <w:rsid w:val="00EE79DD"/>
    <w:rsid w:val="00EF6064"/>
    <w:rsid w:val="00F36D55"/>
    <w:rsid w:val="00FB1466"/>
    <w:rsid w:val="00FC191F"/>
    <w:rsid w:val="00FC653C"/>
    <w:rsid w:val="00FC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F63A31C-BB36-4E19-8C8B-5D7BFF9A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17F3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17F3F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FC71C4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FC71C4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FC71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01A21-5949-4260-9A2C-674DB6E8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83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Сказка о царе Салтане</vt:lpstr>
    </vt:vector>
  </TitlesOfParts>
  <Manager>Олеся</Manager>
  <Company>ChitaemDetyam.com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Сказка о царе Салтане, о сыне его славном и могучем богатырекнязе Гвидоне Салтановичеи о прекрасной царевне лебеди</dc:title>
  <dc:creator>Пушкин А.</dc:creator>
  <cp:lastModifiedBy>Михаил Михайлович Никифоров</cp:lastModifiedBy>
  <cp:revision>28</cp:revision>
  <dcterms:created xsi:type="dcterms:W3CDTF">2016-07-06T16:45:00Z</dcterms:created>
  <dcterms:modified xsi:type="dcterms:W3CDTF">2025-10-28T09:22:00Z</dcterms:modified>
  <cp:category>Сказки литературные русских писателей</cp:category>
  <dc:language>рус.</dc:language>
</cp:coreProperties>
</file>